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</w:p>
    <w:p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371"/>
        <w:gridCol w:w="9095"/>
      </w:tblGrid>
      <w:tr w:rsidR="00E1401B" w:rsidTr="00BE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:rsidR="00E1401B" w:rsidRPr="00CD568A" w:rsidRDefault="00E1401B" w:rsidP="00BE3C32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</w:tc>
      </w:tr>
    </w:tbl>
    <w:p w:rsidR="001C06F5" w:rsidRPr="001C06F5" w:rsidRDefault="001C06F5" w:rsidP="00516934">
      <w:pPr>
        <w:widowControl/>
        <w:ind w:right="525"/>
        <w:rPr>
          <w:rFonts w:ascii="幼圆" w:eastAsia="幼圆" w:hint="eastAsia"/>
        </w:rPr>
      </w:pPr>
      <w:bookmarkStart w:id="0" w:name="_GoBack"/>
      <w:bookmarkEnd w:id="0"/>
    </w:p>
    <w:sectPr w:rsidR="001C06F5" w:rsidRPr="001C06F5" w:rsidSect="009C795F">
      <w:footerReference w:type="default" r:id="rId7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36" w:rsidRDefault="00962336" w:rsidP="009C795F">
      <w:r>
        <w:separator/>
      </w:r>
    </w:p>
  </w:endnote>
  <w:endnote w:type="continuationSeparator" w:id="0">
    <w:p w:rsidR="00962336" w:rsidRDefault="00962336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18810"/>
      <w:docPartObj>
        <w:docPartGallery w:val="Page Numbers (Bottom of Page)"/>
        <w:docPartUnique/>
      </w:docPartObj>
    </w:sdtPr>
    <w:sdtEndPr/>
    <w:sdtContent>
      <w:p w:rsidR="009C795F" w:rsidRDefault="009C79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34"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:rsidR="009C795F" w:rsidRDefault="009C79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36" w:rsidRDefault="00962336" w:rsidP="009C795F">
      <w:r>
        <w:separator/>
      </w:r>
    </w:p>
  </w:footnote>
  <w:footnote w:type="continuationSeparator" w:id="0">
    <w:p w:rsidR="00962336" w:rsidRDefault="00962336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7E"/>
    <w:rsid w:val="00057011"/>
    <w:rsid w:val="000A1531"/>
    <w:rsid w:val="000E2A3A"/>
    <w:rsid w:val="000F1935"/>
    <w:rsid w:val="001951C0"/>
    <w:rsid w:val="001C06F5"/>
    <w:rsid w:val="00212E0C"/>
    <w:rsid w:val="00213D77"/>
    <w:rsid w:val="002162C5"/>
    <w:rsid w:val="002C355C"/>
    <w:rsid w:val="002D335F"/>
    <w:rsid w:val="0033482C"/>
    <w:rsid w:val="00336352"/>
    <w:rsid w:val="003639F6"/>
    <w:rsid w:val="0039771B"/>
    <w:rsid w:val="003D67FF"/>
    <w:rsid w:val="003F2816"/>
    <w:rsid w:val="004334F0"/>
    <w:rsid w:val="00463CD9"/>
    <w:rsid w:val="004A6B2E"/>
    <w:rsid w:val="004C39DE"/>
    <w:rsid w:val="004F1389"/>
    <w:rsid w:val="005148BA"/>
    <w:rsid w:val="00516311"/>
    <w:rsid w:val="00516934"/>
    <w:rsid w:val="00576015"/>
    <w:rsid w:val="00583064"/>
    <w:rsid w:val="005844B9"/>
    <w:rsid w:val="005D2387"/>
    <w:rsid w:val="005E5A92"/>
    <w:rsid w:val="0060254C"/>
    <w:rsid w:val="006101B4"/>
    <w:rsid w:val="00655837"/>
    <w:rsid w:val="00692B9D"/>
    <w:rsid w:val="006A746A"/>
    <w:rsid w:val="006B1346"/>
    <w:rsid w:val="006E2A18"/>
    <w:rsid w:val="006F2071"/>
    <w:rsid w:val="006F556A"/>
    <w:rsid w:val="0073336F"/>
    <w:rsid w:val="00766A42"/>
    <w:rsid w:val="007E0C63"/>
    <w:rsid w:val="007E2848"/>
    <w:rsid w:val="0081478D"/>
    <w:rsid w:val="00861497"/>
    <w:rsid w:val="008658F8"/>
    <w:rsid w:val="008810AD"/>
    <w:rsid w:val="0093791B"/>
    <w:rsid w:val="00960B5F"/>
    <w:rsid w:val="00962336"/>
    <w:rsid w:val="009C3735"/>
    <w:rsid w:val="009C795F"/>
    <w:rsid w:val="00A05E01"/>
    <w:rsid w:val="00A165AF"/>
    <w:rsid w:val="00A30ADB"/>
    <w:rsid w:val="00A40C73"/>
    <w:rsid w:val="00A94F0A"/>
    <w:rsid w:val="00AB1B0E"/>
    <w:rsid w:val="00AD47C4"/>
    <w:rsid w:val="00B11849"/>
    <w:rsid w:val="00BE76F2"/>
    <w:rsid w:val="00C12403"/>
    <w:rsid w:val="00C13468"/>
    <w:rsid w:val="00CA2565"/>
    <w:rsid w:val="00CD3AA3"/>
    <w:rsid w:val="00CD568A"/>
    <w:rsid w:val="00CE0799"/>
    <w:rsid w:val="00D41193"/>
    <w:rsid w:val="00D9512F"/>
    <w:rsid w:val="00DC793A"/>
    <w:rsid w:val="00DF397E"/>
    <w:rsid w:val="00DF72CF"/>
    <w:rsid w:val="00E1401B"/>
    <w:rsid w:val="00EB2BC7"/>
    <w:rsid w:val="00F027B9"/>
    <w:rsid w:val="00F029B9"/>
    <w:rsid w:val="00F14AD6"/>
    <w:rsid w:val="00F41646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Char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C795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C79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2104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43</cp:revision>
  <dcterms:created xsi:type="dcterms:W3CDTF">2017-05-14T04:01:00Z</dcterms:created>
  <dcterms:modified xsi:type="dcterms:W3CDTF">2017-07-24T01:52:00Z</dcterms:modified>
</cp:coreProperties>
</file>